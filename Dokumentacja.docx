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497C9" w14:textId="77777777" w:rsidR="00AB72A7" w:rsidRDefault="00AB72A7" w:rsidP="00AB72A7">
      <w:pPr>
        <w:pStyle w:val="Heading1"/>
        <w:jc w:val="center"/>
      </w:pPr>
      <w:r>
        <w:t>Test język z angielskiego</w:t>
      </w:r>
    </w:p>
    <w:p w14:paraId="118FDC67" w14:textId="77777777" w:rsidR="00AB72A7" w:rsidRPr="00AB72A7" w:rsidRDefault="00AB72A7" w:rsidP="00AB72A7"/>
    <w:p w14:paraId="570721D9" w14:textId="77777777" w:rsidR="00AB72A7" w:rsidRDefault="00AB72A7">
      <w:pPr>
        <w:pStyle w:val="Heading1"/>
      </w:pPr>
    </w:p>
    <w:p w14:paraId="47AA7825" w14:textId="77777777" w:rsidR="00AB72A7" w:rsidRDefault="00AB72A7" w:rsidP="00AB72A7"/>
    <w:p w14:paraId="71CFF602" w14:textId="77777777" w:rsidR="00AB72A7" w:rsidRDefault="00AB72A7" w:rsidP="00AB72A7"/>
    <w:p w14:paraId="521DB15F" w14:textId="77777777" w:rsidR="00AB72A7" w:rsidRDefault="00AB72A7" w:rsidP="00AB72A7"/>
    <w:p w14:paraId="582A7316" w14:textId="77777777" w:rsidR="00AB72A7" w:rsidRDefault="00AB72A7" w:rsidP="00AB72A7"/>
    <w:p w14:paraId="6F8DEA35" w14:textId="77777777" w:rsidR="00AB72A7" w:rsidRDefault="00AB72A7" w:rsidP="00AB72A7"/>
    <w:p w14:paraId="325EDD94" w14:textId="77777777" w:rsidR="00AB72A7" w:rsidRDefault="00AB72A7" w:rsidP="00AB72A7"/>
    <w:p w14:paraId="7C674703" w14:textId="77777777" w:rsidR="00AB72A7" w:rsidRDefault="00AB72A7" w:rsidP="00AB72A7"/>
    <w:p w14:paraId="211C2C89" w14:textId="77777777" w:rsidR="00AB72A7" w:rsidRDefault="00AB72A7" w:rsidP="00AB72A7"/>
    <w:p w14:paraId="50E553B8" w14:textId="77777777" w:rsidR="00AB72A7" w:rsidRDefault="00AB72A7" w:rsidP="00AB72A7"/>
    <w:p w14:paraId="08C98C6B" w14:textId="77777777" w:rsidR="00AB72A7" w:rsidRDefault="00AB72A7" w:rsidP="00AB72A7"/>
    <w:p w14:paraId="371C9ECB" w14:textId="77777777" w:rsidR="00AB72A7" w:rsidRDefault="00AB72A7" w:rsidP="00AB72A7"/>
    <w:p w14:paraId="600494E1" w14:textId="77777777" w:rsidR="00AB72A7" w:rsidRDefault="00AB72A7" w:rsidP="00AB72A7"/>
    <w:p w14:paraId="2AD0725A" w14:textId="77777777" w:rsidR="00AB72A7" w:rsidRDefault="00AB72A7" w:rsidP="00AB72A7"/>
    <w:p w14:paraId="19BFAEC7" w14:textId="77777777" w:rsidR="00873F17" w:rsidRDefault="00873F17"/>
    <w:p w14:paraId="69A0D817" w14:textId="77777777" w:rsidR="00873F17" w:rsidRDefault="00873F17" w:rsidP="00873F17">
      <w:pPr>
        <w:pStyle w:val="Heading2"/>
      </w:pPr>
      <w:r>
        <w:lastRenderedPageBreak/>
        <w:t>Cel projektu</w:t>
      </w:r>
    </w:p>
    <w:p w14:paraId="5A8ED55A" w14:textId="0B822C23" w:rsidR="008566F8" w:rsidRPr="00321C2D" w:rsidRDefault="00873F17">
      <w:r>
        <w:t>Projekt ma na celu stworzenie programu cross-platformowego umożliwiającego nauczycielom tworzenie testów typu A/B/C/D, inspekcję wyników studentów oraz zarządzanie wszystkimi użytkownikami</w:t>
      </w:r>
      <w:r w:rsidR="00772379">
        <w:t>.</w:t>
      </w:r>
    </w:p>
    <w:p w14:paraId="349BC639" w14:textId="77777777" w:rsidR="008566F8" w:rsidRPr="00321C2D" w:rsidRDefault="00873F17">
      <w:pPr>
        <w:pStyle w:val="Heading2"/>
      </w:pPr>
      <w:r>
        <w:t>narzędzia</w:t>
      </w:r>
    </w:p>
    <w:p w14:paraId="62B6B47F" w14:textId="09BAB240" w:rsidR="008566F8" w:rsidRDefault="00873F17" w:rsidP="00051072">
      <w:r>
        <w:t>Projekt ten został zaprojektowany na systemy UNIX-owe oraz na</w:t>
      </w:r>
      <w:r w:rsidR="006E4C55">
        <w:t xml:space="preserve"> Windows 10</w:t>
      </w:r>
      <w:r>
        <w:t xml:space="preserve">. </w:t>
      </w:r>
      <w:r w:rsidR="00397C1A">
        <w:t xml:space="preserve">Użyte IDE to {tutaj wpisz jakiego używasz IDE} </w:t>
      </w:r>
      <w:r w:rsidR="00E84BB2">
        <w:t xml:space="preserve">a jako kompilator używałem {tutaj wpisz kompilator}. </w:t>
      </w:r>
    </w:p>
    <w:p w14:paraId="5A54F3C0" w14:textId="1C3C00C1" w:rsidR="00051072" w:rsidRDefault="00051072" w:rsidP="00051072">
      <w:pPr>
        <w:pStyle w:val="Heading2"/>
      </w:pPr>
      <w:r>
        <w:t>Struktura programu</w:t>
      </w:r>
    </w:p>
    <w:p w14:paraId="3B754099" w14:textId="42E3314F" w:rsidR="00051072" w:rsidRDefault="00051072" w:rsidP="00051072">
      <w:r>
        <w:t xml:space="preserve"> </w:t>
      </w:r>
      <w:r w:rsidRPr="00051072">
        <w:t>Ze względu na rodzaj aplikacji tj. CRUD (ang. skrót  od “Create, Read, Update, Delete”), czyli aplikacji skupiającej na przetwarzaniu informacji o ustandaryzowanej strukturze uznałem, że wskazane jest wyizolowanie modelu danych i mechanizmów do jego obsługi do osobnych moduł</w:t>
      </w:r>
      <w:r w:rsidR="00685774">
        <w:t>ów</w:t>
      </w:r>
      <w:r w:rsidRPr="00051072">
        <w:t>. Jako, że mechanizm bazy danych często wykorzystywany w innych aplikacjach wskazane jest również pisanie kodu w sposób umożliwiający wykorzystanie go ponownie w innych aplikacjach</w:t>
      </w:r>
      <w:r>
        <w:t>.</w:t>
      </w:r>
    </w:p>
    <w:p w14:paraId="762B5594" w14:textId="32A6F020" w:rsidR="00895426" w:rsidRDefault="00895426" w:rsidP="00895426">
      <w:pPr>
        <w:pStyle w:val="Heading2"/>
      </w:pPr>
      <w:r>
        <w:t>Przebieg tworzenia aplikacji:</w:t>
      </w:r>
    </w:p>
    <w:p w14:paraId="777F1423" w14:textId="1F737237" w:rsidR="00895426" w:rsidRDefault="00895426" w:rsidP="009902D9">
      <w:pPr>
        <w:pStyle w:val="Heading3"/>
        <w:numPr>
          <w:ilvl w:val="0"/>
          <w:numId w:val="11"/>
        </w:numPr>
      </w:pPr>
      <w:r>
        <w:t>Zaprojektowanie struktury bazy danych</w:t>
      </w:r>
    </w:p>
    <w:p w14:paraId="17AEEF65" w14:textId="052A3EC0" w:rsidR="00895426" w:rsidRDefault="00465790" w:rsidP="00895426">
      <w:pPr>
        <w:ind w:left="720"/>
      </w:pPr>
      <w:r>
        <w:t>Program wykorzystuje 3 tabele:</w:t>
      </w:r>
    </w:p>
    <w:p w14:paraId="0723D836" w14:textId="769D4631" w:rsidR="00465790" w:rsidRDefault="009902D9" w:rsidP="00465790">
      <w:pPr>
        <w:pStyle w:val="ListParagraph"/>
        <w:numPr>
          <w:ilvl w:val="0"/>
          <w:numId w:val="10"/>
        </w:numPr>
      </w:pPr>
      <w:r>
        <w:t>scores – zawiera informacje na temat uzyskanych ocen z testów</w:t>
      </w:r>
    </w:p>
    <w:p w14:paraId="5D754322" w14:textId="7BCF1651" w:rsidR="009902D9" w:rsidRDefault="009902D9" w:rsidP="00465790">
      <w:pPr>
        <w:pStyle w:val="ListParagraph"/>
        <w:numPr>
          <w:ilvl w:val="0"/>
          <w:numId w:val="10"/>
        </w:numPr>
      </w:pPr>
      <w:r>
        <w:t>question_db – zawiera informacje na temat wszystkich pytań, możliwych odpowiedzi i ich poprawnych odpowiedzi</w:t>
      </w:r>
    </w:p>
    <w:p w14:paraId="52981677" w14:textId="0BAAD091" w:rsidR="009902D9" w:rsidRDefault="009902D9" w:rsidP="00465790">
      <w:pPr>
        <w:pStyle w:val="ListParagraph"/>
        <w:numPr>
          <w:ilvl w:val="0"/>
          <w:numId w:val="10"/>
        </w:numPr>
      </w:pPr>
      <w:r>
        <w:t>user_db – zawiera informacje na temat wszystkich użytkowników</w:t>
      </w:r>
    </w:p>
    <w:p w14:paraId="00386C74" w14:textId="7CFDD662" w:rsidR="009902D9" w:rsidRDefault="00406BD9" w:rsidP="009902D9">
      <w:pPr>
        <w:pStyle w:val="Heading3"/>
        <w:numPr>
          <w:ilvl w:val="0"/>
          <w:numId w:val="11"/>
        </w:numPr>
      </w:pPr>
      <w:r>
        <w:t xml:space="preserve">Schemat </w:t>
      </w:r>
      <w:r w:rsidR="001A1A4F">
        <w:t xml:space="preserve">bazy danych </w:t>
      </w:r>
      <w:r>
        <w:t>Scores</w:t>
      </w:r>
    </w:p>
    <w:p w14:paraId="49B221CB" w14:textId="6F881C6A" w:rsidR="005256AF" w:rsidRDefault="00641195" w:rsidP="005256AF">
      <w:pPr>
        <w:ind w:left="720"/>
      </w:pPr>
      <w:r>
        <w:t xml:space="preserve">Plik </w:t>
      </w:r>
      <w:r w:rsidR="00394402">
        <w:t xml:space="preserve">binarny </w:t>
      </w:r>
      <w:r>
        <w:t>scores.</w:t>
      </w:r>
      <w:r w:rsidR="00394402">
        <w:t>bin przechowuje w sobie structy o poniższym schemacie:</w:t>
      </w:r>
    </w:p>
    <w:tbl>
      <w:tblPr>
        <w:tblStyle w:val="BusinessPaper"/>
        <w:tblW w:w="0" w:type="auto"/>
        <w:tblInd w:w="720" w:type="dxa"/>
        <w:tblLook w:val="04A0" w:firstRow="1" w:lastRow="0" w:firstColumn="1" w:lastColumn="0" w:noHBand="0" w:noVBand="1"/>
      </w:tblPr>
      <w:tblGrid>
        <w:gridCol w:w="3050"/>
        <w:gridCol w:w="3035"/>
        <w:gridCol w:w="3086"/>
      </w:tblGrid>
      <w:tr w:rsidR="00E67576" w14:paraId="43667106" w14:textId="77777777" w:rsidTr="00E2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7" w:type="dxa"/>
          </w:tcPr>
          <w:p w14:paraId="5FEE5CC5" w14:textId="7B959EDD" w:rsidR="00E25010" w:rsidRDefault="00E25010" w:rsidP="00431C57">
            <w:pPr>
              <w:jc w:val="center"/>
            </w:pPr>
            <w:r>
              <w:lastRenderedPageBreak/>
              <w:t>Nazwa Pola</w:t>
            </w:r>
          </w:p>
        </w:tc>
        <w:tc>
          <w:tcPr>
            <w:tcW w:w="3297" w:type="dxa"/>
          </w:tcPr>
          <w:p w14:paraId="5669E04F" w14:textId="35FC8C35" w:rsidR="00E25010" w:rsidRDefault="00E25010" w:rsidP="00431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Pola</w:t>
            </w:r>
          </w:p>
        </w:tc>
        <w:tc>
          <w:tcPr>
            <w:tcW w:w="3297" w:type="dxa"/>
          </w:tcPr>
          <w:p w14:paraId="36CF225F" w14:textId="349B93EA" w:rsidR="00E25010" w:rsidRDefault="00E25010" w:rsidP="00431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67576" w14:paraId="4211D07F" w14:textId="77777777" w:rsidTr="00E2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C0ADD34" w14:textId="71B74FB3" w:rsidR="00E25010" w:rsidRDefault="0056608E" w:rsidP="00431C57">
            <w:pPr>
              <w:tabs>
                <w:tab w:val="left" w:pos="509"/>
              </w:tabs>
              <w:jc w:val="center"/>
            </w:pPr>
            <w:r>
              <w:t>username</w:t>
            </w:r>
          </w:p>
        </w:tc>
        <w:tc>
          <w:tcPr>
            <w:tcW w:w="3297" w:type="dxa"/>
          </w:tcPr>
          <w:p w14:paraId="57D4EE8D" w14:textId="560AC46E" w:rsidR="00E25010" w:rsidRPr="00E25010" w:rsidRDefault="00944117" w:rsidP="00431C57">
            <w:pPr>
              <w:tabs>
                <w:tab w:val="left" w:pos="5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>
              <w:rPr>
                <w:rFonts w:asciiTheme="majorHAnsi" w:hAnsiTheme="majorHAnsi"/>
                <w:b w:val="0"/>
                <w:color w:val="0072C6" w:themeColor="accent1"/>
              </w:rPr>
              <w:t>c</w:t>
            </w:r>
            <w:r w:rsidR="00E25010" w:rsidRPr="00E25010">
              <w:rPr>
                <w:rFonts w:asciiTheme="majorHAnsi" w:hAnsiTheme="majorHAnsi"/>
                <w:b w:val="0"/>
                <w:color w:val="0072C6" w:themeColor="accent1"/>
              </w:rPr>
              <w:t>har[50]</w:t>
            </w:r>
          </w:p>
        </w:tc>
        <w:tc>
          <w:tcPr>
            <w:tcW w:w="3297" w:type="dxa"/>
          </w:tcPr>
          <w:p w14:paraId="1ED08F2F" w14:textId="7DAAE2C6" w:rsidR="00E25010" w:rsidRPr="003D5FB8" w:rsidRDefault="00E67576" w:rsidP="00431C57">
            <w:pPr>
              <w:tabs>
                <w:tab w:val="left" w:pos="5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111AF4">
              <w:rPr>
                <w:rFonts w:asciiTheme="majorHAnsi" w:hAnsiTheme="majorHAnsi"/>
                <w:b w:val="0"/>
                <w:color w:val="0072C6" w:themeColor="accent1"/>
              </w:rPr>
              <w:t>Zawiera nickname użytkownika</w:t>
            </w:r>
          </w:p>
        </w:tc>
      </w:tr>
      <w:tr w:rsidR="00E67576" w14:paraId="10D17136" w14:textId="77777777" w:rsidTr="00E2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0786A7C" w14:textId="2CFFF06D" w:rsidR="00E25010" w:rsidRDefault="00431C57" w:rsidP="00431C57">
            <w:pPr>
              <w:tabs>
                <w:tab w:val="left" w:pos="902"/>
              </w:tabs>
              <w:jc w:val="center"/>
            </w:pPr>
            <w:r>
              <w:t>id</w:t>
            </w:r>
          </w:p>
        </w:tc>
        <w:tc>
          <w:tcPr>
            <w:tcW w:w="3297" w:type="dxa"/>
          </w:tcPr>
          <w:p w14:paraId="6699E26C" w14:textId="72D979EA" w:rsidR="00E25010" w:rsidRPr="00111AF4" w:rsidRDefault="00431C57" w:rsidP="00111AF4">
            <w:pPr>
              <w:tabs>
                <w:tab w:val="left" w:pos="9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111AF4">
              <w:rPr>
                <w:rFonts w:asciiTheme="majorHAnsi" w:hAnsiTheme="majorHAnsi"/>
                <w:b w:val="0"/>
                <w:color w:val="0072C6" w:themeColor="accent1"/>
              </w:rPr>
              <w:t>int</w:t>
            </w:r>
          </w:p>
        </w:tc>
        <w:tc>
          <w:tcPr>
            <w:tcW w:w="3297" w:type="dxa"/>
          </w:tcPr>
          <w:p w14:paraId="38903F19" w14:textId="1C270697" w:rsidR="00E25010" w:rsidRPr="00111AF4" w:rsidRDefault="00431C57" w:rsidP="00111AF4">
            <w:pPr>
              <w:tabs>
                <w:tab w:val="left" w:pos="9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111AF4">
              <w:rPr>
                <w:rFonts w:asciiTheme="majorHAnsi" w:hAnsiTheme="majorHAnsi"/>
                <w:b w:val="0"/>
                <w:color w:val="0072C6" w:themeColor="accent1"/>
              </w:rPr>
              <w:t>Unikatowy klucz wpisu</w:t>
            </w:r>
          </w:p>
        </w:tc>
      </w:tr>
      <w:tr w:rsidR="00E67576" w14:paraId="03DE209B" w14:textId="77777777" w:rsidTr="00E2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4DF0D0E6" w14:textId="246E0D46" w:rsidR="00E25010" w:rsidRDefault="00431C57" w:rsidP="00431C57">
            <w:pPr>
              <w:tabs>
                <w:tab w:val="left" w:pos="945"/>
              </w:tabs>
              <w:jc w:val="center"/>
            </w:pPr>
            <w:r>
              <w:t>points</w:t>
            </w:r>
          </w:p>
        </w:tc>
        <w:tc>
          <w:tcPr>
            <w:tcW w:w="3297" w:type="dxa"/>
          </w:tcPr>
          <w:p w14:paraId="2A8AEECF" w14:textId="0153EA07" w:rsidR="00E25010" w:rsidRPr="00111AF4" w:rsidRDefault="00431C57" w:rsidP="00111AF4">
            <w:pPr>
              <w:tabs>
                <w:tab w:val="left" w:pos="9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111AF4">
              <w:rPr>
                <w:rFonts w:asciiTheme="majorHAnsi" w:hAnsiTheme="majorHAnsi"/>
                <w:b w:val="0"/>
                <w:color w:val="0072C6" w:themeColor="accent1"/>
              </w:rPr>
              <w:t>int</w:t>
            </w:r>
          </w:p>
        </w:tc>
        <w:tc>
          <w:tcPr>
            <w:tcW w:w="3297" w:type="dxa"/>
          </w:tcPr>
          <w:p w14:paraId="2EF83A37" w14:textId="4C93AE01" w:rsidR="00E25010" w:rsidRPr="00111AF4" w:rsidRDefault="00B938F8" w:rsidP="00111AF4">
            <w:pPr>
              <w:tabs>
                <w:tab w:val="left" w:pos="9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111AF4">
              <w:rPr>
                <w:rFonts w:asciiTheme="majorHAnsi" w:hAnsiTheme="majorHAnsi"/>
                <w:b w:val="0"/>
                <w:color w:val="0072C6" w:themeColor="accent1"/>
              </w:rPr>
              <w:t>Uzyskana liczba punktów</w:t>
            </w:r>
          </w:p>
        </w:tc>
      </w:tr>
    </w:tbl>
    <w:p w14:paraId="12B2C6FA" w14:textId="77777777" w:rsidR="00394402" w:rsidRDefault="00394402" w:rsidP="005256AF">
      <w:pPr>
        <w:ind w:left="720"/>
      </w:pPr>
    </w:p>
    <w:p w14:paraId="374E68EE" w14:textId="078DF46B" w:rsidR="00A72D04" w:rsidRDefault="00FD3ED9" w:rsidP="00FD3ED9">
      <w:pPr>
        <w:pStyle w:val="Heading3"/>
        <w:numPr>
          <w:ilvl w:val="0"/>
          <w:numId w:val="11"/>
        </w:numPr>
      </w:pPr>
      <w:r>
        <w:t>Schemat bazy danych question_db</w:t>
      </w:r>
    </w:p>
    <w:p w14:paraId="1B5ADAF0" w14:textId="5E3B6D83" w:rsidR="00FD3ED9" w:rsidRDefault="00D67534" w:rsidP="00FD3ED9">
      <w:pPr>
        <w:ind w:left="720"/>
      </w:pPr>
      <w:r>
        <w:t>Plik binarny question_db.bin przechowuje w sobie structy o poniższym schemacie:</w:t>
      </w:r>
    </w:p>
    <w:tbl>
      <w:tblPr>
        <w:tblStyle w:val="BusinessPaper"/>
        <w:tblW w:w="0" w:type="auto"/>
        <w:tblInd w:w="720" w:type="dxa"/>
        <w:tblLook w:val="04A0" w:firstRow="1" w:lastRow="0" w:firstColumn="1" w:lastColumn="0" w:noHBand="0" w:noVBand="1"/>
      </w:tblPr>
      <w:tblGrid>
        <w:gridCol w:w="3071"/>
        <w:gridCol w:w="3078"/>
        <w:gridCol w:w="3022"/>
      </w:tblGrid>
      <w:tr w:rsidR="00B30244" w14:paraId="5D84FB1D" w14:textId="77777777" w:rsidTr="00747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7" w:type="dxa"/>
          </w:tcPr>
          <w:p w14:paraId="754C0879" w14:textId="5129E7E7" w:rsidR="00747948" w:rsidRDefault="00747948" w:rsidP="00747948">
            <w:pPr>
              <w:jc w:val="center"/>
            </w:pPr>
            <w:r>
              <w:t>Nazwa Pola</w:t>
            </w:r>
          </w:p>
        </w:tc>
        <w:tc>
          <w:tcPr>
            <w:tcW w:w="3297" w:type="dxa"/>
          </w:tcPr>
          <w:p w14:paraId="00EDFA47" w14:textId="4FB26B60" w:rsidR="00747948" w:rsidRDefault="00747948" w:rsidP="00747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Pola</w:t>
            </w:r>
          </w:p>
        </w:tc>
        <w:tc>
          <w:tcPr>
            <w:tcW w:w="3297" w:type="dxa"/>
          </w:tcPr>
          <w:p w14:paraId="44A7340F" w14:textId="0ACE0F48" w:rsidR="00747948" w:rsidRDefault="00747948" w:rsidP="00747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7C348C" w14:paraId="7273676E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51A280C5" w14:textId="6AE49A5A" w:rsidR="00747948" w:rsidRDefault="003C7FB1" w:rsidP="003C7FB1">
            <w:pPr>
              <w:jc w:val="center"/>
            </w:pPr>
            <w:r>
              <w:t>question_id</w:t>
            </w:r>
          </w:p>
        </w:tc>
        <w:tc>
          <w:tcPr>
            <w:tcW w:w="3297" w:type="dxa"/>
          </w:tcPr>
          <w:p w14:paraId="6232DB5C" w14:textId="10A33B22" w:rsidR="00747948" w:rsidRPr="007C348C" w:rsidRDefault="003C7FB1" w:rsidP="007C348C">
            <w:pPr>
              <w:tabs>
                <w:tab w:val="left" w:pos="9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int</w:t>
            </w:r>
          </w:p>
        </w:tc>
        <w:tc>
          <w:tcPr>
            <w:tcW w:w="3297" w:type="dxa"/>
          </w:tcPr>
          <w:p w14:paraId="54163170" w14:textId="22EB946D" w:rsidR="00747948" w:rsidRPr="003C7FB1" w:rsidRDefault="003C7FB1" w:rsidP="003C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id wpisu</w:t>
            </w:r>
          </w:p>
        </w:tc>
      </w:tr>
      <w:tr w:rsidR="007C348C" w14:paraId="6F83A4D7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5053EDAE" w14:textId="6FA09B6E" w:rsidR="00747948" w:rsidRDefault="00472EAA" w:rsidP="00472EAA">
            <w:pPr>
              <w:jc w:val="center"/>
            </w:pPr>
            <w:r>
              <w:t>question</w:t>
            </w:r>
          </w:p>
        </w:tc>
        <w:tc>
          <w:tcPr>
            <w:tcW w:w="3297" w:type="dxa"/>
          </w:tcPr>
          <w:p w14:paraId="3ED21CD4" w14:textId="197A0D22" w:rsidR="00747948" w:rsidRPr="00472EAA" w:rsidRDefault="00472EAA" w:rsidP="007C348C">
            <w:pPr>
              <w:tabs>
                <w:tab w:val="left" w:pos="93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char[200]</w:t>
            </w:r>
          </w:p>
        </w:tc>
        <w:tc>
          <w:tcPr>
            <w:tcW w:w="3297" w:type="dxa"/>
          </w:tcPr>
          <w:p w14:paraId="1DA8CB15" w14:textId="7A569EE6" w:rsidR="00747948" w:rsidRPr="007C348C" w:rsidRDefault="00472EAA" w:rsidP="0047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pytanie</w:t>
            </w:r>
          </w:p>
        </w:tc>
      </w:tr>
      <w:tr w:rsidR="007C348C" w14:paraId="1CA55E79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2857BF7F" w14:textId="38223A0C" w:rsidR="00747948" w:rsidRPr="00472EAA" w:rsidRDefault="00472EAA" w:rsidP="00472EAA">
            <w:pPr>
              <w:tabs>
                <w:tab w:val="left" w:pos="931"/>
              </w:tabs>
              <w:jc w:val="center"/>
            </w:pPr>
            <w:r>
              <w:t>answerA</w:t>
            </w:r>
          </w:p>
        </w:tc>
        <w:tc>
          <w:tcPr>
            <w:tcW w:w="3297" w:type="dxa"/>
          </w:tcPr>
          <w:p w14:paraId="495A3A7C" w14:textId="0028611A" w:rsidR="00747948" w:rsidRPr="00472EAA" w:rsidRDefault="00472EAA" w:rsidP="0047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char[100]</w:t>
            </w:r>
          </w:p>
        </w:tc>
        <w:tc>
          <w:tcPr>
            <w:tcW w:w="3297" w:type="dxa"/>
          </w:tcPr>
          <w:p w14:paraId="25828E9A" w14:textId="4A634716" w:rsidR="00747948" w:rsidRPr="00472EAA" w:rsidRDefault="00472EAA" w:rsidP="0047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odpowiedź A</w:t>
            </w:r>
          </w:p>
        </w:tc>
      </w:tr>
      <w:tr w:rsidR="007C348C" w14:paraId="6C37CF09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F260819" w14:textId="598647C8" w:rsidR="00747948" w:rsidRDefault="00472EAA" w:rsidP="00472EAA">
            <w:pPr>
              <w:tabs>
                <w:tab w:val="left" w:pos="465"/>
              </w:tabs>
              <w:jc w:val="center"/>
            </w:pPr>
            <w:r>
              <w:t>answerB</w:t>
            </w:r>
          </w:p>
        </w:tc>
        <w:tc>
          <w:tcPr>
            <w:tcW w:w="3297" w:type="dxa"/>
          </w:tcPr>
          <w:p w14:paraId="41116D24" w14:textId="5F4B7AE7" w:rsidR="00747948" w:rsidRPr="00472EAA" w:rsidRDefault="00472EAA" w:rsidP="0047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char[100]</w:t>
            </w:r>
          </w:p>
        </w:tc>
        <w:tc>
          <w:tcPr>
            <w:tcW w:w="3297" w:type="dxa"/>
          </w:tcPr>
          <w:p w14:paraId="5494D18C" w14:textId="3994364B" w:rsidR="00747948" w:rsidRPr="00B30244" w:rsidRDefault="00B30244" w:rsidP="00B30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odpowiedź B</w:t>
            </w:r>
          </w:p>
        </w:tc>
      </w:tr>
      <w:tr w:rsidR="007C348C" w14:paraId="5C7E3684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340E6AAE" w14:textId="26668918" w:rsidR="00747948" w:rsidRDefault="00993B9A" w:rsidP="00993B9A">
            <w:pPr>
              <w:tabs>
                <w:tab w:val="left" w:pos="480"/>
              </w:tabs>
              <w:jc w:val="center"/>
            </w:pPr>
            <w:r>
              <w:t>answerC</w:t>
            </w:r>
          </w:p>
        </w:tc>
        <w:tc>
          <w:tcPr>
            <w:tcW w:w="3297" w:type="dxa"/>
          </w:tcPr>
          <w:p w14:paraId="281F69F5" w14:textId="036C75BF" w:rsidR="00747948" w:rsidRPr="007C348C" w:rsidRDefault="00993B9A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char[100]</w:t>
            </w:r>
          </w:p>
        </w:tc>
        <w:tc>
          <w:tcPr>
            <w:tcW w:w="3297" w:type="dxa"/>
          </w:tcPr>
          <w:p w14:paraId="5830A030" w14:textId="6FFE7F87" w:rsidR="00747948" w:rsidRDefault="007C348C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Odpowiedź C</w:t>
            </w:r>
          </w:p>
        </w:tc>
      </w:tr>
      <w:tr w:rsidR="007C348C" w:rsidRPr="007C348C" w14:paraId="7D6045E1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70FE4110" w14:textId="5F0758E1" w:rsidR="00747948" w:rsidRDefault="007C348C" w:rsidP="007C348C">
            <w:pPr>
              <w:jc w:val="center"/>
            </w:pPr>
            <w:r>
              <w:t>answerD</w:t>
            </w:r>
          </w:p>
        </w:tc>
        <w:tc>
          <w:tcPr>
            <w:tcW w:w="3297" w:type="dxa"/>
          </w:tcPr>
          <w:p w14:paraId="6512FE38" w14:textId="5FBCFCC1" w:rsidR="00747948" w:rsidRPr="007C348C" w:rsidRDefault="007C348C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char[100]</w:t>
            </w:r>
          </w:p>
        </w:tc>
        <w:tc>
          <w:tcPr>
            <w:tcW w:w="3297" w:type="dxa"/>
          </w:tcPr>
          <w:p w14:paraId="24AF8A7B" w14:textId="703973F8" w:rsidR="00747948" w:rsidRPr="007C348C" w:rsidRDefault="007C348C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Odpowiedź D</w:t>
            </w:r>
          </w:p>
        </w:tc>
      </w:tr>
      <w:tr w:rsidR="007C348C" w14:paraId="2FB5166C" w14:textId="77777777" w:rsidTr="00747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7165C797" w14:textId="24C4B16C" w:rsidR="00747948" w:rsidRDefault="007C348C" w:rsidP="007C348C">
            <w:pPr>
              <w:jc w:val="center"/>
            </w:pPr>
            <w:r>
              <w:t>correctAnswer</w:t>
            </w:r>
          </w:p>
        </w:tc>
        <w:tc>
          <w:tcPr>
            <w:tcW w:w="3297" w:type="dxa"/>
          </w:tcPr>
          <w:p w14:paraId="68A6D9A0" w14:textId="28D7546D" w:rsidR="00747948" w:rsidRPr="007C348C" w:rsidRDefault="007C348C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CorrectAnswer</w:t>
            </w:r>
          </w:p>
        </w:tc>
        <w:tc>
          <w:tcPr>
            <w:tcW w:w="3297" w:type="dxa"/>
          </w:tcPr>
          <w:p w14:paraId="63F7AD02" w14:textId="1DD0B73E" w:rsidR="00747948" w:rsidRDefault="007C348C" w:rsidP="007C3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48C">
              <w:rPr>
                <w:rFonts w:asciiTheme="majorHAnsi" w:hAnsiTheme="majorHAnsi"/>
                <w:b w:val="0"/>
                <w:color w:val="0072C6" w:themeColor="accent1"/>
              </w:rPr>
              <w:t>Enum poprawnej odpowiedzi</w:t>
            </w:r>
          </w:p>
        </w:tc>
      </w:tr>
    </w:tbl>
    <w:p w14:paraId="37A208E1" w14:textId="77777777" w:rsidR="00D67534" w:rsidRDefault="00D67534" w:rsidP="00FD3ED9">
      <w:pPr>
        <w:ind w:left="720"/>
      </w:pPr>
    </w:p>
    <w:p w14:paraId="3B1F5709" w14:textId="3231B8EC" w:rsidR="00282D22" w:rsidRDefault="00282D22" w:rsidP="00FD3ED9">
      <w:pPr>
        <w:ind w:left="720"/>
      </w:pPr>
      <w:r>
        <w:t xml:space="preserve">Enum CorrectAnswer to typ danej, który jako wartość może przyjąć answerA, answerB, answerC lub answerD. </w:t>
      </w:r>
      <w:r w:rsidR="00EB0805">
        <w:t xml:space="preserve">Wartość ta mówi programowi co jest </w:t>
      </w:r>
      <w:r w:rsidR="00A7212D">
        <w:t xml:space="preserve">poprawną odpowiedzią </w:t>
      </w:r>
      <w:r w:rsidR="00FF0F5D">
        <w:t>na pytanie.</w:t>
      </w:r>
    </w:p>
    <w:p w14:paraId="0CC66588" w14:textId="4559396D" w:rsidR="00FF0F5D" w:rsidRDefault="004453BA" w:rsidP="004453BA">
      <w:pPr>
        <w:pStyle w:val="Heading3"/>
        <w:numPr>
          <w:ilvl w:val="0"/>
          <w:numId w:val="11"/>
        </w:numPr>
      </w:pPr>
      <w:r>
        <w:lastRenderedPageBreak/>
        <w:t>Schemat bazy danych user_db</w:t>
      </w:r>
    </w:p>
    <w:p w14:paraId="0AFCE5DD" w14:textId="5E2B7E10" w:rsidR="004453BA" w:rsidRDefault="00B20616" w:rsidP="004453BA">
      <w:pPr>
        <w:ind w:left="720"/>
      </w:pPr>
      <w:r>
        <w:t>Plik binarny user_db.bin przechowuje w sobie structy o poniższym schemacie:</w:t>
      </w:r>
    </w:p>
    <w:tbl>
      <w:tblPr>
        <w:tblStyle w:val="BusinessPaper"/>
        <w:tblW w:w="0" w:type="auto"/>
        <w:tblInd w:w="720" w:type="dxa"/>
        <w:tblLook w:val="04A0" w:firstRow="1" w:lastRow="0" w:firstColumn="1" w:lastColumn="0" w:noHBand="0" w:noVBand="1"/>
      </w:tblPr>
      <w:tblGrid>
        <w:gridCol w:w="3018"/>
        <w:gridCol w:w="3095"/>
        <w:gridCol w:w="3058"/>
      </w:tblGrid>
      <w:tr w:rsidR="00466E99" w14:paraId="11B833BF" w14:textId="77777777" w:rsidTr="004B4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97" w:type="dxa"/>
          </w:tcPr>
          <w:p w14:paraId="16D7D6F4" w14:textId="29BE4B4C" w:rsidR="004B46AA" w:rsidRDefault="004B46AA" w:rsidP="004B46AA">
            <w:pPr>
              <w:jc w:val="center"/>
            </w:pPr>
            <w:r>
              <w:t>Nazwa Pola</w:t>
            </w:r>
          </w:p>
        </w:tc>
        <w:tc>
          <w:tcPr>
            <w:tcW w:w="3297" w:type="dxa"/>
          </w:tcPr>
          <w:p w14:paraId="715E0C3B" w14:textId="045B6BD1" w:rsidR="004B46AA" w:rsidRDefault="004B46AA" w:rsidP="004B4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 Pola</w:t>
            </w:r>
          </w:p>
        </w:tc>
        <w:tc>
          <w:tcPr>
            <w:tcW w:w="3297" w:type="dxa"/>
          </w:tcPr>
          <w:p w14:paraId="4008191D" w14:textId="4243F629" w:rsidR="004B46AA" w:rsidRDefault="004B46AA" w:rsidP="004B4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66E99" w14:paraId="0FE1C966" w14:textId="77777777" w:rsidTr="004B4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2A5E16E" w14:textId="6F8BF7F6" w:rsidR="004B46AA" w:rsidRDefault="00466E99" w:rsidP="004B46AA">
            <w:pPr>
              <w:jc w:val="center"/>
            </w:pPr>
            <w:r>
              <w:t>username</w:t>
            </w:r>
          </w:p>
        </w:tc>
        <w:tc>
          <w:tcPr>
            <w:tcW w:w="3297" w:type="dxa"/>
          </w:tcPr>
          <w:p w14:paraId="10C617E6" w14:textId="150B894C" w:rsidR="004B46AA" w:rsidRPr="008D3EC5" w:rsidRDefault="00466E99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char[50]</w:t>
            </w:r>
          </w:p>
        </w:tc>
        <w:tc>
          <w:tcPr>
            <w:tcW w:w="3297" w:type="dxa"/>
          </w:tcPr>
          <w:p w14:paraId="1A8F8B5A" w14:textId="769ED51D" w:rsidR="004B46AA" w:rsidRPr="008D3EC5" w:rsidRDefault="00466E99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Nickname użytkownika</w:t>
            </w:r>
          </w:p>
        </w:tc>
      </w:tr>
      <w:tr w:rsidR="00466E99" w14:paraId="107578C5" w14:textId="77777777" w:rsidTr="004B4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63F80F64" w14:textId="239837BB" w:rsidR="004B46AA" w:rsidRDefault="00324445" w:rsidP="004B46AA">
            <w:pPr>
              <w:jc w:val="center"/>
            </w:pPr>
            <w:r>
              <w:t>Password</w:t>
            </w:r>
          </w:p>
        </w:tc>
        <w:tc>
          <w:tcPr>
            <w:tcW w:w="3297" w:type="dxa"/>
          </w:tcPr>
          <w:p w14:paraId="3E735827" w14:textId="3ADB2ABE" w:rsidR="004B46AA" w:rsidRPr="008D3EC5" w:rsidRDefault="00324445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Char[50]</w:t>
            </w:r>
          </w:p>
        </w:tc>
        <w:tc>
          <w:tcPr>
            <w:tcW w:w="3297" w:type="dxa"/>
          </w:tcPr>
          <w:p w14:paraId="6A09AE6D" w14:textId="05038116" w:rsidR="004B46AA" w:rsidRPr="008D3EC5" w:rsidRDefault="00324445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Hasło użytkownika</w:t>
            </w:r>
          </w:p>
        </w:tc>
      </w:tr>
      <w:tr w:rsidR="00466E99" w14:paraId="60153C7C" w14:textId="77777777" w:rsidTr="004B4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14:paraId="05A6E9FF" w14:textId="58DE8760" w:rsidR="004B46AA" w:rsidRDefault="009D6D27" w:rsidP="004B46AA">
            <w:pPr>
              <w:jc w:val="center"/>
            </w:pPr>
            <w:r>
              <w:t>group</w:t>
            </w:r>
          </w:p>
        </w:tc>
        <w:tc>
          <w:tcPr>
            <w:tcW w:w="3297" w:type="dxa"/>
          </w:tcPr>
          <w:p w14:paraId="6F6B999A" w14:textId="52086B18" w:rsidR="004B46AA" w:rsidRPr="008D3EC5" w:rsidRDefault="00324445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Privilage</w:t>
            </w:r>
            <w:r w:rsidR="009D6D27" w:rsidRPr="008D3EC5">
              <w:rPr>
                <w:rFonts w:asciiTheme="majorHAnsi" w:hAnsiTheme="majorHAnsi"/>
                <w:b w:val="0"/>
                <w:color w:val="0072C6" w:themeColor="accent1"/>
              </w:rPr>
              <w:t>Group</w:t>
            </w:r>
          </w:p>
        </w:tc>
        <w:tc>
          <w:tcPr>
            <w:tcW w:w="3297" w:type="dxa"/>
          </w:tcPr>
          <w:p w14:paraId="0DF08B1B" w14:textId="312DDB41" w:rsidR="004B46AA" w:rsidRPr="008D3EC5" w:rsidRDefault="00976B21" w:rsidP="004B46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0072C6" w:themeColor="accent1"/>
              </w:rPr>
            </w:pPr>
            <w:r w:rsidRPr="008D3EC5">
              <w:rPr>
                <w:rFonts w:asciiTheme="majorHAnsi" w:hAnsiTheme="majorHAnsi"/>
                <w:b w:val="0"/>
                <w:color w:val="0072C6" w:themeColor="accent1"/>
              </w:rPr>
              <w:t>Grupa przywilejów</w:t>
            </w:r>
          </w:p>
        </w:tc>
      </w:tr>
    </w:tbl>
    <w:p w14:paraId="36866DB5" w14:textId="77777777" w:rsidR="00B20616" w:rsidRDefault="00B20616" w:rsidP="004453BA">
      <w:pPr>
        <w:ind w:left="720"/>
      </w:pPr>
    </w:p>
    <w:p w14:paraId="44265BF1" w14:textId="1FC61C77" w:rsidR="008D3EC5" w:rsidRPr="004453BA" w:rsidRDefault="00E06698" w:rsidP="004453BA">
      <w:pPr>
        <w:ind w:left="720"/>
      </w:pPr>
      <w:r>
        <w:t xml:space="preserve">PrivilageGroup </w:t>
      </w:r>
      <w:bookmarkStart w:id="0" w:name="_GoBack"/>
      <w:bookmarkEnd w:id="0"/>
    </w:p>
    <w:sectPr w:rsidR="008D3EC5" w:rsidRPr="004453BA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31FA2" w14:textId="77777777" w:rsidR="008063E5" w:rsidRDefault="008063E5">
      <w:pPr>
        <w:spacing w:before="0" w:after="0" w:line="240" w:lineRule="auto"/>
      </w:pPr>
      <w:r>
        <w:separator/>
      </w:r>
    </w:p>
    <w:p w14:paraId="6C214797" w14:textId="77777777" w:rsidR="008063E5" w:rsidRDefault="008063E5"/>
  </w:endnote>
  <w:endnote w:type="continuationSeparator" w:id="0">
    <w:p w14:paraId="2F8F62ED" w14:textId="77777777" w:rsidR="008063E5" w:rsidRDefault="008063E5">
      <w:pPr>
        <w:spacing w:before="0" w:after="0" w:line="240" w:lineRule="auto"/>
      </w:pPr>
      <w:r>
        <w:continuationSeparator/>
      </w:r>
    </w:p>
    <w:p w14:paraId="2AD2D9E4" w14:textId="77777777" w:rsidR="008063E5" w:rsidRDefault="00806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59DBE" w14:textId="77777777" w:rsidR="008566F8" w:rsidRDefault="00727C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69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337EC" w14:textId="77777777" w:rsidR="00AB72A7" w:rsidRDefault="00AB72A7" w:rsidP="007E44F3">
    <w:pPr>
      <w:pStyle w:val="Footer"/>
    </w:pPr>
    <w:r>
      <w:t>Sebastian Kubiński | Test z Języka Angielskiego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62FA3" w14:textId="77777777" w:rsidR="008063E5" w:rsidRDefault="008063E5">
      <w:pPr>
        <w:spacing w:before="0" w:after="0" w:line="240" w:lineRule="auto"/>
      </w:pPr>
      <w:r>
        <w:separator/>
      </w:r>
    </w:p>
    <w:p w14:paraId="111E44B4" w14:textId="77777777" w:rsidR="008063E5" w:rsidRDefault="008063E5"/>
  </w:footnote>
  <w:footnote w:type="continuationSeparator" w:id="0">
    <w:p w14:paraId="6133B506" w14:textId="77777777" w:rsidR="008063E5" w:rsidRDefault="008063E5">
      <w:pPr>
        <w:spacing w:before="0" w:after="0" w:line="240" w:lineRule="auto"/>
      </w:pPr>
      <w:r>
        <w:continuationSeparator/>
      </w:r>
    </w:p>
    <w:p w14:paraId="17B4A417" w14:textId="77777777" w:rsidR="008063E5" w:rsidRDefault="008063E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80762"/>
    <w:multiLevelType w:val="hybridMultilevel"/>
    <w:tmpl w:val="4C327124"/>
    <w:lvl w:ilvl="0" w:tplc="671C19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10A50"/>
    <w:multiLevelType w:val="hybridMultilevel"/>
    <w:tmpl w:val="1D84B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62D75"/>
    <w:multiLevelType w:val="hybridMultilevel"/>
    <w:tmpl w:val="59520AD0"/>
    <w:lvl w:ilvl="0" w:tplc="E48EA5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A7"/>
    <w:rsid w:val="00051072"/>
    <w:rsid w:val="00054FB2"/>
    <w:rsid w:val="00111AF4"/>
    <w:rsid w:val="001A1A4F"/>
    <w:rsid w:val="00282D22"/>
    <w:rsid w:val="00321C2D"/>
    <w:rsid w:val="00324445"/>
    <w:rsid w:val="00394402"/>
    <w:rsid w:val="00397C1A"/>
    <w:rsid w:val="003C7FB1"/>
    <w:rsid w:val="003D5FB8"/>
    <w:rsid w:val="00406BD9"/>
    <w:rsid w:val="00431C57"/>
    <w:rsid w:val="004453BA"/>
    <w:rsid w:val="00465790"/>
    <w:rsid w:val="00466E99"/>
    <w:rsid w:val="00472EAA"/>
    <w:rsid w:val="004B46AA"/>
    <w:rsid w:val="005256AF"/>
    <w:rsid w:val="0056608E"/>
    <w:rsid w:val="00641195"/>
    <w:rsid w:val="006501D5"/>
    <w:rsid w:val="00685774"/>
    <w:rsid w:val="006E4C55"/>
    <w:rsid w:val="00727C3F"/>
    <w:rsid w:val="00747948"/>
    <w:rsid w:val="00772379"/>
    <w:rsid w:val="007A0E53"/>
    <w:rsid w:val="007C348C"/>
    <w:rsid w:val="007C3E71"/>
    <w:rsid w:val="007E44F3"/>
    <w:rsid w:val="008063E5"/>
    <w:rsid w:val="008566F8"/>
    <w:rsid w:val="00872DD5"/>
    <w:rsid w:val="00873F17"/>
    <w:rsid w:val="008936BF"/>
    <w:rsid w:val="00895426"/>
    <w:rsid w:val="008D3EC5"/>
    <w:rsid w:val="00944117"/>
    <w:rsid w:val="00972BFD"/>
    <w:rsid w:val="00976B21"/>
    <w:rsid w:val="009902D9"/>
    <w:rsid w:val="00993B9A"/>
    <w:rsid w:val="009D6D27"/>
    <w:rsid w:val="00A7212D"/>
    <w:rsid w:val="00A72D04"/>
    <w:rsid w:val="00AA6085"/>
    <w:rsid w:val="00AB72A7"/>
    <w:rsid w:val="00B20616"/>
    <w:rsid w:val="00B30244"/>
    <w:rsid w:val="00B938F8"/>
    <w:rsid w:val="00C57937"/>
    <w:rsid w:val="00D35D56"/>
    <w:rsid w:val="00D67534"/>
    <w:rsid w:val="00E06698"/>
    <w:rsid w:val="00E25010"/>
    <w:rsid w:val="00E67576"/>
    <w:rsid w:val="00E84BB2"/>
    <w:rsid w:val="00EB0805"/>
    <w:rsid w:val="00FD3ED9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D1DB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l-PL" w:eastAsia="ja-JP" w:bidi="pl-PL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FB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46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ktis/Library/Containers/com.microsoft.Word/Data/Library/Caches/TM10002076/Dokument%20s&#322;uz&#775;bow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FE"/>
    <w:rsid w:val="00CE66B1"/>
    <w:rsid w:val="00CE74FE"/>
    <w:rsid w:val="00FC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4E2942811DCD428E4A450145BB4CA7">
    <w:name w:val="5E4E2942811DCD428E4A450145BB4CA7"/>
  </w:style>
  <w:style w:type="paragraph" w:customStyle="1" w:styleId="B6F72C6ABBDC384D998906E273AD9F69">
    <w:name w:val="B6F72C6ABBDC384D998906E273AD9F69"/>
  </w:style>
  <w:style w:type="paragraph" w:customStyle="1" w:styleId="DA33FA4A7E8D14489DDDA62DA8F6A0E7">
    <w:name w:val="DA33FA4A7E8D14489DDDA62DA8F6A0E7"/>
  </w:style>
  <w:style w:type="paragraph" w:customStyle="1" w:styleId="36A6CA2180A650408696F2FE4CAF2990">
    <w:name w:val="36A6CA2180A650408696F2FE4CAF2990"/>
  </w:style>
  <w:style w:type="paragraph" w:customStyle="1" w:styleId="39B7DD559E920E4CB5ABD161B49CBBF4">
    <w:name w:val="39B7DD559E920E4CB5ABD161B49CBBF4"/>
  </w:style>
  <w:style w:type="paragraph" w:customStyle="1" w:styleId="A17C3CA2B32C574196E9BB1FB6B7C36F">
    <w:name w:val="A17C3CA2B32C574196E9BB1FB6B7C36F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val="pl-PL" w:eastAsia="ja-JP" w:bidi="pl-PL"/>
    </w:rPr>
  </w:style>
  <w:style w:type="paragraph" w:customStyle="1" w:styleId="2522B150DC9C904B8CB86BD3060FFC90">
    <w:name w:val="2522B150DC9C904B8CB86BD3060FFC90"/>
  </w:style>
  <w:style w:type="paragraph" w:customStyle="1" w:styleId="5FD7431915A3FF4EA52890133D3C3659">
    <w:name w:val="5FD7431915A3FF4EA52890133D3C3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 służbowy.dotx</Template>
  <TotalTime>49</TotalTime>
  <Pages>4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2019-01-13T17:15:00Z</dcterms:created>
  <dcterms:modified xsi:type="dcterms:W3CDTF">2019-01-14T10:07:00Z</dcterms:modified>
</cp:coreProperties>
</file>